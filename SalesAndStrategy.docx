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E0" w:rsidRDefault="004D273F" w:rsidP="00311D78">
      <w:pPr>
        <w:pStyle w:val="Title"/>
      </w:pPr>
      <w:proofErr w:type="spellStart"/>
      <w:r>
        <w:t>SociALL</w:t>
      </w:r>
      <w:proofErr w:type="spellEnd"/>
      <w:r w:rsidR="00E65EF8">
        <w:rPr>
          <w:lang w:val="bg-BG"/>
        </w:rPr>
        <w:tab/>
      </w:r>
    </w:p>
    <w:p w:rsidR="00314CE0" w:rsidRDefault="00314CE0" w:rsidP="00311D78"/>
    <w:p w:rsidR="00311D78" w:rsidRDefault="00311D78" w:rsidP="00311D78">
      <w:pPr>
        <w:jc w:val="both"/>
        <w:rPr>
          <w:lang w:val="bg-BG"/>
        </w:rPr>
      </w:pPr>
      <w:r>
        <w:tab/>
      </w:r>
      <w:r>
        <w:rPr>
          <w:lang w:val="bg-BG"/>
        </w:rPr>
        <w:t xml:space="preserve">Мобилното приложение ще бъде качено на </w:t>
      </w:r>
      <w:r>
        <w:t>cloud hosting</w:t>
      </w:r>
      <w:r>
        <w:rPr>
          <w:lang w:val="bg-BG"/>
        </w:rPr>
        <w:t xml:space="preserve">, който да зависи от броя потребители. Съответно то ще се предлага в официалните </w:t>
      </w:r>
      <w:proofErr w:type="spellStart"/>
      <w:r>
        <w:t>appstore</w:t>
      </w:r>
      <w:proofErr w:type="spellEnd"/>
      <w:r>
        <w:rPr>
          <w:lang w:val="bg-BG"/>
        </w:rPr>
        <w:t>-ове като безплатно приложение. Предивижда се първоначално да има само</w:t>
      </w:r>
      <w:r>
        <w:t xml:space="preserve"> basic </w:t>
      </w:r>
      <w:r>
        <w:rPr>
          <w:lang w:val="bg-BG"/>
        </w:rPr>
        <w:t>версия,</w:t>
      </w:r>
      <w:r>
        <w:t xml:space="preserve"> </w:t>
      </w:r>
      <w:r>
        <w:rPr>
          <w:lang w:val="bg-BG"/>
        </w:rPr>
        <w:t>която да е безплатна, а в бъдеще да се изготви,</w:t>
      </w:r>
      <w:r>
        <w:t xml:space="preserve"> premium </w:t>
      </w:r>
      <w:r>
        <w:rPr>
          <w:lang w:val="bg-BG"/>
        </w:rPr>
        <w:t xml:space="preserve">версия, която да предлага допълнителни фукнционалности и екстри като например да няма реклами. </w:t>
      </w:r>
    </w:p>
    <w:p w:rsidR="00311D78" w:rsidRDefault="00311D78" w:rsidP="00311D78">
      <w:pPr>
        <w:ind w:firstLine="708"/>
        <w:jc w:val="both"/>
        <w:rPr>
          <w:lang w:val="bg-BG"/>
        </w:rPr>
      </w:pPr>
      <w:r>
        <w:rPr>
          <w:lang w:val="bg-BG"/>
        </w:rPr>
        <w:t xml:space="preserve">В стратегията за предлагане на продукта се придвижда да се рекламира изцяло в социалните мрежи, както и в самите </w:t>
      </w:r>
      <w:proofErr w:type="spellStart"/>
      <w:r>
        <w:t>appstore</w:t>
      </w:r>
      <w:proofErr w:type="spellEnd"/>
      <w:r>
        <w:t>-</w:t>
      </w:r>
      <w:r>
        <w:rPr>
          <w:lang w:val="bg-BG"/>
        </w:rPr>
        <w:t>ове. Приложението ще се предлага директно на потребителите.</w:t>
      </w:r>
    </w:p>
    <w:p w:rsidR="00311D78" w:rsidRPr="00311D78" w:rsidRDefault="00311D78" w:rsidP="00311D78">
      <w:pPr>
        <w:jc w:val="both"/>
        <w:rPr>
          <w:lang w:val="bg-BG"/>
        </w:rPr>
      </w:pPr>
      <w:r>
        <w:rPr>
          <w:lang w:val="bg-BG"/>
        </w:rPr>
        <w:tab/>
        <w:t>Смятам,че тази стратегия е най-добра, защото в потребителите на социални мрежи биха се доверили и пробвали на приложение, което им се рекламира там. Също така предлагането директно в социалните мрежи предполага,че поне ще си свалят приложението да го разлгедат и ако им хареса ще го използват и за в бъдеще.</w:t>
      </w:r>
      <w:bookmarkStart w:id="0" w:name="_GoBack"/>
      <w:bookmarkEnd w:id="0"/>
    </w:p>
    <w:sectPr w:rsidR="00311D78" w:rsidRPr="00311D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3F"/>
    <w:rsid w:val="000D363F"/>
    <w:rsid w:val="001337C1"/>
    <w:rsid w:val="00311D78"/>
    <w:rsid w:val="00314CE0"/>
    <w:rsid w:val="004D273F"/>
    <w:rsid w:val="005A09B4"/>
    <w:rsid w:val="005F09F0"/>
    <w:rsid w:val="006D27B2"/>
    <w:rsid w:val="009B3E82"/>
    <w:rsid w:val="00AD7CB6"/>
    <w:rsid w:val="00B11015"/>
    <w:rsid w:val="00E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5EF8"/>
    <w:rPr>
      <w:color w:val="6B9F2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5EF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Mitev</dc:creator>
  <cp:lastModifiedBy>user</cp:lastModifiedBy>
  <cp:revision>5</cp:revision>
  <dcterms:created xsi:type="dcterms:W3CDTF">2014-06-26T12:54:00Z</dcterms:created>
  <dcterms:modified xsi:type="dcterms:W3CDTF">2014-06-26T13:47:00Z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